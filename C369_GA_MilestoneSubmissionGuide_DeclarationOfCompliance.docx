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36982C1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2023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577F32E" w:rsidR="006E6FC4" w:rsidRPr="006E6FC4" w:rsidRDefault="00614D5C" w:rsidP="001F2630">
            <w:r>
              <w:t>10</w:t>
            </w:r>
            <w:r w:rsidR="001F2630">
              <w:t xml:space="preserve"> </w:t>
            </w:r>
            <w:r>
              <w:t>May</w:t>
            </w:r>
            <w:r w:rsidR="001F2630">
              <w:t xml:space="preserve"> </w:t>
            </w:r>
            <w:r>
              <w:t>2023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443FE3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733E43C6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 Pages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3B10139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to Web pages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12DB9A4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614D5C">
              <w:rPr>
                <w:sz w:val="24"/>
                <w:szCs w:val="24"/>
              </w:rPr>
              <w:t>14 August 2023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B47D59">
          <w:headerReference w:type="default" r:id="rId8"/>
          <w:footerReference w:type="default" r:id="rId9"/>
          <w:headerReference w:type="first" r:id="rId10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13F63B03" w:rsidR="00B47D59" w:rsidRPr="00922CB2" w:rsidRDefault="00781E45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22010841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55114DE4" w:rsidR="00B47D59" w:rsidRPr="00922CB2" w:rsidRDefault="00781E45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Travis Chee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1C60EC81" w:rsidR="00B47D59" w:rsidRPr="00922CB2" w:rsidRDefault="00781E45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E63C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77777777" w:rsidR="00B47D59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4A3F766B" w14:textId="77777777" w:rsidR="00B47D59" w:rsidRPr="00A179F4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  <w:r>
              <w:rPr>
                <w:sz w:val="22"/>
                <w:szCs w:val="22"/>
              </w:rPr>
              <w:object w:dxaOrig="1520" w:dyaOrig="987" w14:anchorId="190840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38.4pt" o:ole="">
                  <v:imagedata r:id="rId12" o:title=""/>
                </v:shape>
                <o:OLEObject Type="Embed" ProgID="Acrobat.Document.DC" ShapeID="_x0000_i1025" DrawAspect="Icon" ObjectID="_1753549750" r:id="rId13"/>
              </w:object>
            </w:r>
            <w:r w:rsidRPr="00A179F4">
              <w:rPr>
                <w:sz w:val="22"/>
                <w:szCs w:val="22"/>
              </w:rPr>
              <w:t xml:space="preserve"> </w: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236436B5" w:rsidR="00B47D59" w:rsidRDefault="00781E45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6938768" wp14:editId="181E61F6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11895</wp:posOffset>
                      </wp:positionV>
                      <wp:extent cx="390240" cy="115920"/>
                      <wp:effectExtent l="38100" t="38100" r="48260" b="36830"/>
                      <wp:wrapNone/>
                      <wp:docPr id="110385522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11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5E0DE0" id="Ink 1" o:spid="_x0000_s1026" type="#_x0000_t75" style="position:absolute;margin-left:12.1pt;margin-top:.45pt;width:31.75pt;height:1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">
                      <v:imagedata r:id="rId15" o:title=""/>
                    </v:shape>
                  </w:pict>
                </mc:Fallback>
              </mc:AlternateContent>
            </w:r>
          </w:p>
          <w:p w14:paraId="0AC608BE" w14:textId="47A2F8CB" w:rsidR="00B47D59" w:rsidRDefault="00781E45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EB6F55" wp14:editId="5148E36B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-238760</wp:posOffset>
                      </wp:positionV>
                      <wp:extent cx="1079860" cy="603885"/>
                      <wp:effectExtent l="38100" t="38100" r="6350" b="43815"/>
                      <wp:wrapNone/>
                      <wp:docPr id="113847140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9860" cy="603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E2DA97" id="Ink 4" o:spid="_x0000_s1026" type="#_x0000_t75" style="position:absolute;margin-left:24.85pt;margin-top:-19.3pt;width:86.0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">
                      <v:imagedata r:id="rId17" o:title=""/>
                    </v:shape>
                  </w:pict>
                </mc:Fallback>
              </mc:AlternateContent>
            </w:r>
          </w:p>
          <w:p w14:paraId="6A4A273B" w14:textId="553270B9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30272711" w:rsidR="00B47D59" w:rsidRPr="00922CB2" w:rsidRDefault="00781E45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9128566" wp14:editId="5FF2E8C4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81015</wp:posOffset>
                      </wp:positionV>
                      <wp:extent cx="176040" cy="328680"/>
                      <wp:effectExtent l="38100" t="38100" r="14605" b="52705"/>
                      <wp:wrapNone/>
                      <wp:docPr id="500616408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040" cy="32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279E64" id="Ink 16" o:spid="_x0000_s1026" type="#_x0000_t75" style="position:absolute;margin-left:155.2pt;margin-top:5.9pt;width:14.85pt;height:2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C56BA9B" wp14:editId="74001C39">
                      <wp:simplePos x="0" y="0"/>
                      <wp:positionH relativeFrom="column">
                        <wp:posOffset>1645470</wp:posOffset>
                      </wp:positionH>
                      <wp:positionV relativeFrom="paragraph">
                        <wp:posOffset>134655</wp:posOffset>
                      </wp:positionV>
                      <wp:extent cx="274680" cy="199800"/>
                      <wp:effectExtent l="38100" t="38100" r="11430" b="48260"/>
                      <wp:wrapNone/>
                      <wp:docPr id="1442468178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68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9C9195" id="Ink 15" o:spid="_x0000_s1026" type="#_x0000_t75" style="position:absolute;margin-left:129.05pt;margin-top:10.1pt;width:22.65pt;height:1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4D9F89E" wp14:editId="06B05E48">
                      <wp:simplePos x="0" y="0"/>
                      <wp:positionH relativeFrom="column">
                        <wp:posOffset>1376910</wp:posOffset>
                      </wp:positionH>
                      <wp:positionV relativeFrom="paragraph">
                        <wp:posOffset>28455</wp:posOffset>
                      </wp:positionV>
                      <wp:extent cx="166320" cy="527040"/>
                      <wp:effectExtent l="38100" t="38100" r="43815" b="45085"/>
                      <wp:wrapNone/>
                      <wp:docPr id="770943518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52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2D067F" id="Ink 14" o:spid="_x0000_s1026" type="#_x0000_t75" style="position:absolute;margin-left:107.9pt;margin-top:1.75pt;width:14.1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6FC71DD" wp14:editId="1F73608C">
                      <wp:simplePos x="0" y="0"/>
                      <wp:positionH relativeFrom="column">
                        <wp:posOffset>966870</wp:posOffset>
                      </wp:positionH>
                      <wp:positionV relativeFrom="paragraph">
                        <wp:posOffset>96495</wp:posOffset>
                      </wp:positionV>
                      <wp:extent cx="227520" cy="314640"/>
                      <wp:effectExtent l="38100" t="38100" r="39370" b="47625"/>
                      <wp:wrapNone/>
                      <wp:docPr id="183459638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520" cy="31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6AA263" id="Ink 13" o:spid="_x0000_s1026" type="#_x0000_t75" style="position:absolute;margin-left:75.65pt;margin-top:7.1pt;width:18.9pt;height:2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489793A" wp14:editId="071CA22B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81280</wp:posOffset>
                      </wp:positionV>
                      <wp:extent cx="640980" cy="557640"/>
                      <wp:effectExtent l="38100" t="38100" r="45085" b="52070"/>
                      <wp:wrapNone/>
                      <wp:docPr id="920201173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980" cy="55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52BF5A" id="Ink 11" o:spid="_x0000_s1026" type="#_x0000_t75" style="position:absolute;margin-left:4.55pt;margin-top:5.9pt;width:51.45pt;height:4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">
                      <v:imagedata r:id="rId27" o:title=""/>
                    </v:shape>
                  </w:pict>
                </mc:Fallback>
              </mc:AlternateConten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EA14680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614D5C">
        <w:rPr>
          <w:highlight w:val="lightGray"/>
        </w:rPr>
        <w:t>40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22F9DFEB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consists of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Default="00614D5C" w:rsidP="00DD27C8">
      <w:pPr>
        <w:pStyle w:val="ListParagraph"/>
        <w:numPr>
          <w:ilvl w:val="2"/>
          <w:numId w:val="5"/>
        </w:numPr>
      </w:pPr>
      <w:r>
        <w:rPr>
          <w:shd w:val="clear" w:color="auto" w:fill="BFBFBF" w:themeFill="background1" w:themeFillShade="BF"/>
        </w:rPr>
        <w:t>4</w:t>
      </w:r>
      <w:r w:rsidR="00366776">
        <w:t xml:space="preserve"> milestone items</w:t>
      </w:r>
      <w:r w:rsidR="00F1742E">
        <w:t xml:space="preserve"> in</w:t>
      </w:r>
      <w:r w:rsidR="003B7BD7">
        <w:t xml:space="preserve"> accordance </w:t>
      </w:r>
      <w:r w:rsidR="00250161">
        <w:t>with</w:t>
      </w:r>
      <w:r w:rsidR="003B7BD7">
        <w:t xml:space="preserve"> the GA’s requirements</w:t>
      </w:r>
      <w:r w:rsidR="00F1742E">
        <w:t xml:space="preserve">; </w:t>
      </w:r>
      <w:r w:rsidR="00C32CB2">
        <w:t>and</w:t>
      </w:r>
    </w:p>
    <w:p w14:paraId="2C93516E" w14:textId="5B541296" w:rsidR="002E659A" w:rsidRDefault="000C5542" w:rsidP="00DD27C8">
      <w:pPr>
        <w:pStyle w:val="ListParagraph"/>
        <w:numPr>
          <w:ilvl w:val="2"/>
          <w:numId w:val="5"/>
        </w:numPr>
      </w:pPr>
      <w:r>
        <w:t>Sign</w:t>
      </w:r>
      <w:r w:rsidR="00FE020E">
        <w:t>ed</w:t>
      </w:r>
      <w:r>
        <w:t xml:space="preserve"> </w:t>
      </w:r>
      <w:r w:rsidR="00C32CB2"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Default="003B7BD7" w:rsidP="00DD27C8">
      <w:pPr>
        <w:pStyle w:val="ListParagraph"/>
        <w:numPr>
          <w:ilvl w:val="2"/>
          <w:numId w:val="5"/>
        </w:numPr>
      </w:pPr>
      <w:r>
        <w:t xml:space="preserve">The purpose of the interview is to verify your understanding </w:t>
      </w:r>
      <w:r w:rsidR="000C5542">
        <w:t>and</w:t>
      </w:r>
      <w:r>
        <w:t xml:space="preserve"> </w:t>
      </w:r>
      <w:r w:rsidR="000C5542">
        <w:t>for you to explain</w:t>
      </w:r>
      <w:r>
        <w:t xml:space="preserve"> the rationale for the decisions made in the GA.</w:t>
      </w:r>
    </w:p>
    <w:p w14:paraId="0C4B5E21" w14:textId="0275E22A" w:rsidR="003B7BD7" w:rsidRDefault="003B7BD7" w:rsidP="00DD27C8">
      <w:pPr>
        <w:pStyle w:val="ListParagraph"/>
        <w:numPr>
          <w:ilvl w:val="2"/>
          <w:numId w:val="5"/>
        </w:numPr>
      </w:pPr>
      <w:r>
        <w:t xml:space="preserve">If you </w:t>
      </w:r>
      <w:r w:rsidR="00250161">
        <w:t>cannot</w:t>
      </w:r>
      <w:r>
        <w:t xml:space="preserve"> explain your </w:t>
      </w:r>
      <w:r w:rsidR="00250161">
        <w:t>submission</w:t>
      </w:r>
      <w: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1CDA5E68" w14:textId="04BC4A5D" w:rsidR="00E010CE" w:rsidRDefault="00E010CE" w:rsidP="00250161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Refer to SOI’s guidelines on academic dishonesty and plagiarism </w:t>
      </w:r>
      <w:hyperlink r:id="rId29" w:history="1">
        <w:r w:rsidR="001F2E01" w:rsidRPr="002A2FEC">
          <w:rPr>
            <w:rStyle w:val="Hyperlink"/>
            <w:sz w:val="22"/>
            <w:szCs w:val="22"/>
          </w:rPr>
          <w:t>here</w:t>
        </w:r>
      </w:hyperlink>
      <w:r w:rsidRPr="00250161">
        <w:t xml:space="preserve"> </w:t>
      </w:r>
      <w:r>
        <w:t xml:space="preserve">and </w:t>
      </w:r>
      <w:r w:rsidRPr="00250161">
        <w:object w:dxaOrig="1520" w:dyaOrig="987" w14:anchorId="27E4A952">
          <v:shape id="_x0000_i1026" type="#_x0000_t75" style="width:57.6pt;height:37.8pt" o:ole="">
            <v:imagedata r:id="rId12" o:title=""/>
          </v:shape>
          <o:OLEObject Type="Embed" ProgID="Acrobat.Document.DC" ShapeID="_x0000_i1026" DrawAspect="Icon" ObjectID="_1753549751" r:id="rId30"/>
        </w:object>
      </w:r>
    </w:p>
    <w:p w14:paraId="0272F40F" w14:textId="77777777" w:rsidR="00D916F1" w:rsidRPr="00D916F1" w:rsidRDefault="00D916F1" w:rsidP="00D916F1">
      <w:pPr>
        <w:pStyle w:val="ListParagraph"/>
        <w:numPr>
          <w:ilvl w:val="0"/>
          <w:numId w:val="0"/>
        </w:numPr>
        <w:ind w:left="720"/>
      </w:pPr>
      <w:bookmarkStart w:id="0" w:name="_Hlk134017076"/>
    </w:p>
    <w:p w14:paraId="0634C59D" w14:textId="41B972B9" w:rsidR="00D916F1" w:rsidRPr="00D916F1" w:rsidRDefault="00D916F1" w:rsidP="00D916F1">
      <w:pPr>
        <w:pStyle w:val="ListParagraph"/>
        <w:numPr>
          <w:ilvl w:val="0"/>
          <w:numId w:val="10"/>
        </w:numPr>
      </w:pPr>
      <w:r w:rsidRPr="00D916F1">
        <w:rPr>
          <w:lang w:val="en-US"/>
        </w:rPr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31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0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D916F1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7791E31B" w14:textId="77777777" w:rsidTr="00F96138">
        <w:trPr>
          <w:trHeight w:val="287"/>
        </w:trPr>
        <w:tc>
          <w:tcPr>
            <w:tcW w:w="3683" w:type="dxa"/>
          </w:tcPr>
          <w:p w14:paraId="0DCE5067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Prototype</w:t>
            </w:r>
          </w:p>
        </w:tc>
        <w:tc>
          <w:tcPr>
            <w:tcW w:w="1844" w:type="dxa"/>
          </w:tcPr>
          <w:p w14:paraId="3EEF2602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6D59E139" w:rsidR="006D5805" w:rsidRPr="00D2793F" w:rsidRDefault="00D2793F" w:rsidP="00D2793F">
      <w:pPr>
        <w:jc w:val="center"/>
        <w:rPr>
          <w:b/>
          <w:bCs/>
        </w:rPr>
      </w:pPr>
      <w:r>
        <w:rPr>
          <w:b/>
          <w:bCs/>
        </w:rPr>
        <w:t xml:space="preserve">==  </w:t>
      </w:r>
      <w:r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>
        <w:rPr>
          <w:b/>
          <w:bCs/>
        </w:rPr>
        <w:t xml:space="preserve">  ==</w:t>
      </w:r>
    </w:p>
    <w:sectPr w:rsidR="006D5805" w:rsidRPr="00D2793F" w:rsidSect="00B47D59">
      <w:headerReference w:type="first" r:id="rId32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4161" w14:textId="77777777" w:rsidR="00E717FA" w:rsidRDefault="00E717FA" w:rsidP="00785CBA">
      <w:r>
        <w:separator/>
      </w:r>
    </w:p>
  </w:endnote>
  <w:endnote w:type="continuationSeparator" w:id="0">
    <w:p w14:paraId="43CEC6CC" w14:textId="77777777" w:rsidR="00E717FA" w:rsidRDefault="00E717FA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0832F79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9FCA" w14:textId="77777777" w:rsidR="00E717FA" w:rsidRDefault="00E717FA" w:rsidP="00785CBA">
      <w:r>
        <w:separator/>
      </w:r>
    </w:p>
  </w:footnote>
  <w:footnote w:type="continuationSeparator" w:id="0">
    <w:p w14:paraId="7023B3B8" w14:textId="77777777" w:rsidR="00E717FA" w:rsidRDefault="00E717FA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3909">
    <w:abstractNumId w:val="20"/>
  </w:num>
  <w:num w:numId="2" w16cid:durableId="835193607">
    <w:abstractNumId w:val="19"/>
  </w:num>
  <w:num w:numId="3" w16cid:durableId="2145735003">
    <w:abstractNumId w:val="14"/>
  </w:num>
  <w:num w:numId="4" w16cid:durableId="70936374">
    <w:abstractNumId w:val="11"/>
  </w:num>
  <w:num w:numId="5" w16cid:durableId="1205095716">
    <w:abstractNumId w:val="12"/>
  </w:num>
  <w:num w:numId="6" w16cid:durableId="1145196507">
    <w:abstractNumId w:val="7"/>
  </w:num>
  <w:num w:numId="7" w16cid:durableId="1576546334">
    <w:abstractNumId w:val="6"/>
  </w:num>
  <w:num w:numId="8" w16cid:durableId="413553604">
    <w:abstractNumId w:val="22"/>
  </w:num>
  <w:num w:numId="9" w16cid:durableId="1157499527">
    <w:abstractNumId w:val="19"/>
  </w:num>
  <w:num w:numId="10" w16cid:durableId="1981684902">
    <w:abstractNumId w:val="15"/>
  </w:num>
  <w:num w:numId="11" w16cid:durableId="1148352972">
    <w:abstractNumId w:val="17"/>
  </w:num>
  <w:num w:numId="12" w16cid:durableId="1165247590">
    <w:abstractNumId w:val="21"/>
  </w:num>
  <w:num w:numId="13" w16cid:durableId="5351185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90613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3467108">
    <w:abstractNumId w:val="0"/>
  </w:num>
  <w:num w:numId="16" w16cid:durableId="1440686761">
    <w:abstractNumId w:val="14"/>
  </w:num>
  <w:num w:numId="17" w16cid:durableId="1073968882">
    <w:abstractNumId w:val="14"/>
  </w:num>
  <w:num w:numId="18" w16cid:durableId="795685130">
    <w:abstractNumId w:val="5"/>
  </w:num>
  <w:num w:numId="19" w16cid:durableId="785200587">
    <w:abstractNumId w:val="3"/>
  </w:num>
  <w:num w:numId="20" w16cid:durableId="1092580637">
    <w:abstractNumId w:val="13"/>
  </w:num>
  <w:num w:numId="21" w16cid:durableId="126750894">
    <w:abstractNumId w:val="18"/>
  </w:num>
  <w:num w:numId="22" w16cid:durableId="43676871">
    <w:abstractNumId w:val="9"/>
  </w:num>
  <w:num w:numId="23" w16cid:durableId="72548736">
    <w:abstractNumId w:val="1"/>
  </w:num>
  <w:num w:numId="24" w16cid:durableId="305091049">
    <w:abstractNumId w:val="23"/>
  </w:num>
  <w:num w:numId="25" w16cid:durableId="258606392">
    <w:abstractNumId w:val="4"/>
  </w:num>
  <w:num w:numId="26" w16cid:durableId="2026202691">
    <w:abstractNumId w:val="8"/>
  </w:num>
  <w:num w:numId="27" w16cid:durableId="1737513783">
    <w:abstractNumId w:val="24"/>
  </w:num>
  <w:num w:numId="28" w16cid:durableId="1494639286">
    <w:abstractNumId w:val="16"/>
  </w:num>
  <w:num w:numId="29" w16cid:durableId="528687223">
    <w:abstractNumId w:val="10"/>
  </w:num>
  <w:num w:numId="30" w16cid:durableId="11959203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5A2B"/>
    <w:rsid w:val="003054F9"/>
    <w:rsid w:val="0031048E"/>
    <w:rsid w:val="00311CD4"/>
    <w:rsid w:val="00311DE7"/>
    <w:rsid w:val="00316831"/>
    <w:rsid w:val="00316AE7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1E45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2BDC"/>
    <w:rsid w:val="00841754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hyperlink" Target="https://myrp.sharepoint.com/sites/StudentHandbook/SitePages/assessment_rules_and_regulations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rp.sharepoint.com/sites/StudentHandbook/SitePages/assessment_rules_and_regulations.aspx" TargetMode="External"/><Relationship Id="rId24" Type="http://schemas.openxmlformats.org/officeDocument/2006/relationships/customXml" Target="ink/ink6.xm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yperlink" Target="https://myrp.sharepoint.com/sites/StudentHandbook/SitePages/assessment_rules_and_regulations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9.png"/><Relationship Id="rId30" Type="http://schemas.openxmlformats.org/officeDocument/2006/relationships/oleObject" Target="embeddings/oleObject2.bin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12:17:21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0 321 24575,'20'-2'0,"0"0"0,-1-2 0,1 0 0,-1-2 0,0 0 0,24-11 0,7-2 0,173-62 0,269-82 0,-471 158-273,1 1 0,-1 1 0,1 0 0,33 2 0,-38 1-6553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12:17:24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164 402 24575,'-22'-18'0,"17"14"0,0 0 0,0 0 0,1-1 0,-8-9 0,10 12 0,-71-95 0,72 96 0,0 0 0,0 0 0,1 0 0,-1 0 0,0 0 0,0 0 0,0 1 0,0-1 0,-1 0 0,1 1 0,0-1 0,0 1 0,0-1 0,0 1 0,-3-1 0,3 1 0,1 0 0,-1 0 0,1 0 0,-1 0 0,1 0 0,-1 0 0,1 1 0,-1-1 0,1 0 0,-1 0 0,1 1 0,-1-1 0,1 0 0,-1 1 0,1-1 0,-1 0 0,1 1 0,0-1 0,-1 1 0,1-1 0,0 0 0,-1 1 0,1-1 0,0 1 0,-1 0 0,0 2 0,0-1 0,1 1 0,-1 0 0,0 0 0,1 0 0,0 0 0,0 0 0,0 0 0,0 0 0,0 0 0,0 0 0,2 3 0,13 48 0,2 0 0,28 57 0,-30-78 0,-7-12 0,2-1 0,21 34 0,-1-3 0,-1 1 0,-3 1 0,38 108 0,-56-139 0,17 49 0,25 108 0,-28-70 0,-19-92 0,-1-19 0,-6-34 0,-59-327 0,21 108 0,28 180 0,-38-255 0,51 320 0,0 3 0,0 0 0,0 1 0,1-1 0,0 0 0,1 0 0,1-10 0,-2 15 0,1 0 0,0 0 0,0 0 0,0 0 0,0 1 0,0-1 0,0 0 0,0 1 0,1-1 0,-1 1 0,1-1 0,-1 1 0,1-1 0,-1 1 0,1 0 0,0 0 0,-1 0 0,1 0 0,0 0 0,0 0 0,0 1 0,0-1 0,0 0 0,0 1 0,0 0 0,3-1 0,10 0 0,-1 0 0,1 1 0,-1 1 0,1 0 0,-1 1 0,0 1 0,1 0 0,-1 1 0,21 8 0,13 8 0,57 33 0,-101-50 0,270 177 0,-53-29 0,-197-138 0,1-1 0,0 0 0,1-2 0,0-1 0,0-1 0,1-2 0,-1 0 0,2-2 0,-1 0 0,48-2 0,-39-3 0,-1-3 0,1 0 0,-1-2 0,0-2 0,-1-1 0,0-2 0,58-27 0,-84 34 0,0-1 0,0 1 0,0-2 0,-1 1 0,0-1 0,0 0 0,0-1 0,-1 1 0,0-1 0,0 0 0,-1-1 0,1 0 0,-2 1 0,1-2 0,-1 1 0,-1 0 0,1-1 0,1-10 0,-1 5 0,-2 1 0,0-1 0,-1 0 0,0 0 0,-1 0 0,0-1 0,-1 1 0,-1 0 0,0 1 0,-1-1 0,-6-16 0,1 8 0,-1 1 0,-1-1 0,-1 2 0,-1 0 0,0 0 0,-2 1 0,0 0 0,-2 1 0,1 1 0,-2 1 0,-1 0 0,0 1 0,-32-20 0,46 32 0,-1 0 0,1 0 0,0 1 0,-1 0 0,1 0 0,-1 0 0,0 0 0,1 1 0,-1 0 0,0 0 0,0 0 0,0 1 0,0-1 0,0 1 0,0 0 0,0 1 0,0-1 0,0 1 0,0 0 0,0 0 0,0 1 0,1-1 0,-1 1 0,1 0 0,-1 1 0,1-1 0,-1 1 0,1-1 0,0 1 0,0 1 0,1-1 0,-1 0 0,1 1 0,-7 8 0,-31 44 0,2 1 0,-35 69 0,35-56 0,31-57 0,0 1 0,2 0 0,-1 0 0,-5 23 0,10-32 0,1 1 0,0-1 0,1 1 0,-1 0 0,1-1 0,0 1 0,1-1 0,-1 1 0,1 0 0,0-1 0,0 1 0,1-1 0,0 0 0,0 1 0,4 7 0,3 1 0,0-1 0,0 0 0,1-1 0,1 0 0,0-1 0,1 0 0,0-1 0,0 0 0,1 0 0,19 9 0,16 6 0,85 33 0,-77-36 0,314 119 0,-150-59 0,-218-81 0,1 0 0,-1 0 0,1 0 0,-1 0 0,1 0 0,-1 1 0,0-1 0,1 1 0,-1 0 0,0-1 0,0 1 0,0 0 0,-1 0 0,1 0 0,0 1 0,-1-1 0,2 3 0,-2-2 0,0 0 0,-1 0 0,0-1 0,1 1 0,-1 0 0,0 0 0,-1 0 0,1-1 0,0 1 0,-1 0 0,0 0 0,1-1 0,-1 1 0,0 0 0,0-1 0,-3 6 0,-10 16 0,-1 1 0,0-2 0,-2 0 0,-32 33 0,-89 76 0,113-109 0,-155 129 0,153-132 0,0-2 0,-2-1 0,0-1 0,0-1 0,-36 12 0,49-23-14,0-1 0,0-1 0,0 0 0,0-1 0,-1-1 0,-25-3-1,-2 1-1251,26 2-5560</inkml:trace>
  <inkml:trace contextRef="#ctx0" brushRef="#br0" timeOffset="657.49">3000 1205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12:17:55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24575,'43'-1'0,"-18"0"0,1 1 0,36 5 0,-54-3 0,0-1 0,-1 1 0,1 1 0,0-1 0,-1 1 0,0 0 0,1 1 0,-1 0 0,-1 0 0,1 1 0,-1-1 0,7 7 0,108 93 0,-98-82 0,-8-8 0,-1 0 0,23 30 0,-34-41 0,-1 1 0,0-1 0,0 1 0,0 0 0,0 0 0,0 0 0,-1 0 0,1 0 0,-1 0 0,0 0 0,-1 0 0,1 0 0,-1 0 0,0 0 0,0 1 0,0-1 0,0 0 0,-1 0 0,-1 6 0,1-7 0,0-1 0,0 1 0,0 0 0,-1-1 0,1 1 0,-1-1 0,0 0 0,1 1 0,-1-1 0,0 0 0,0 0 0,-1 0 0,1-1 0,0 1 0,-1 0 0,1-1 0,-1 0 0,1 1 0,-1-1 0,0 0 0,-4 1 0,-6 1 0,1-1 0,-1-1 0,-23 1 0,-22 3 0,29 0 0,0-1 0,-1-1 0,1-1 0,-35-3 0,55 1 0,61-2 0,-27 0 0,1 1 0,-1 2 0,48 6 0,-65-5 0,0 0 0,0 1 0,-1 0 0,1 1 0,-1-1 0,0 1 0,0 1 0,0-1 0,-1 1 0,1 0 0,-1 1 0,0-1 0,-1 1 0,1 1 0,-1-1 0,-1 1 0,1 0 0,6 14 0,7 17 0,-13-29 0,0 1 0,-1-1 0,0 1 0,4 17 0,-8-24 0,1 0 0,-1 0 0,0 0 0,0-1 0,0 1 0,0 0 0,-1 0 0,1 0 0,-1 0 0,1 0 0,-1 0 0,0-1 0,0 1 0,-1 0 0,1-1 0,0 1 0,-1-1 0,0 1 0,1-1 0,-1 0 0,-3 3 0,-18 19 0,12-12 0,0 0 0,0-1 0,-1 0 0,-1-1 0,0-1 0,0 0 0,-1 0 0,0-1 0,-22 8 0,-92 41 0,123-55 21,0 1 0,0-1 0,0 1-1,0 0 1,-5 5 0,-24 12-1511,20-16-5336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12:17:51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2 24575,'68'-1'0,"77"3"0,-139-1 0,0 1 0,-1 0 0,1 0 0,0 1 0,-1 0 0,1 0 0,-1 0 0,0 0 0,0 1 0,0 0 0,0 0 0,5 6 0,24 18 0,-29-24 0,0 0 0,-1 1 0,1-1 0,-1 1 0,0 0 0,0 0 0,-1 0 0,0 1 0,0-1 0,0 1 0,0 0 0,-1 0 0,0 0 0,0 0 0,1 7 0,-1-3 0,0 0 0,-1 0 0,0 1 0,0-1 0,-1 1 0,0-1 0,-1 1 0,-3 14 0,2-19 0,-1 0 0,1 0 0,-1-1 0,0 1 0,-1-1 0,1 1 0,-1-1 0,0 0 0,0 0 0,-1-1 0,0 0 0,1 1 0,-1-1 0,-1-1 0,1 1 0,0-1 0,-1 0 0,-9 4 0,-10 3 0,-2-1 0,-50 12 0,63-18 0,-47 9 0,39-8 0,0 0 0,0 2 0,-26 9 0,-7 0 0,49-15 0,-1 1 0,1 0 0,0 1 0,0-1 0,0 1 0,-1 1 0,2-1 0,-1 1 0,0 0 0,1 0 0,-1 0 0,1 1 0,-6 5 0,11-9 0,-1 1 0,0 0 0,0-1 0,0 1 0,1 0 0,-1 0 0,0 0 0,1 0 0,-1 0 0,1 0 0,-1-1 0,1 1 0,-1 0 0,1 0 0,0 1 0,0-1 0,-1 0 0,1 0 0,0 0 0,0 0 0,0 0 0,0 0 0,0 0 0,0 0 0,0 0 0,1 0 0,-1 2 0,1-2 0,1 1 0,-1-1 0,0 0 0,0 1 0,1-1 0,-1 0 0,1 0 0,-1 0 0,1 0 0,-1 0 0,1-1 0,0 1 0,-1 0 0,4 0 0,6 2 0,0-1 0,1-1 0,20 1 0,19-1 0,135-5 0,-129-6 0,-41 7 0,0 0 0,22-1 0,18-1 0,-1-1 0,64-17 0,-116 22 0,57-11-1365,-47 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12:17:48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462 0 24575,'-7'9'0,"0"-1"0,0 1 0,1 0 0,1 1 0,-1 0 0,-6 17 0,-7 14 0,15-33 0,1 0 0,0 0 0,0 0 0,1 0 0,-2 14 0,3-12 0,-1 0 0,-1 0 0,-6 16 0,3-10 0,1 0 0,0-1 0,-3 24 0,6-25 0,-1 0 0,-1 0 0,0 0 0,-1 0 0,-7 14 0,4-11 0,1 1 0,0 0 0,1 0 0,1 1 0,-3 24 0,-11 41 0,-45 145 0,55-198 0,-15 34 0,-6 22 0,-34 112 0,60-187 0,1-1 0,1 1 0,0-1 0,0 1 0,1 14 0,-6 32 0,-10-21 90,7-18-1545,5-7-5371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12:17:46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246 2 24575,'-20'22'0,"14"-14"0,-1-2 0,1 1 0,-1-1 0,-10 7 0,3-2 0,0 1 0,-24 25 0,-19 17 0,50-49 0,1 0 0,0 1 0,0 0 0,1-1 0,0 2 0,0-1 0,-6 10 0,10-13 0,0-1 0,0 0 0,0 0 0,0 0 0,0 1 0,0-1 0,1 0 0,-1 1 0,1-1 0,0 0 0,-1 1 0,1-1 0,0 1 0,0-1 0,1 1 0,-1-1 0,0 0 0,1 1 0,0-1 0,-1 0 0,1 1 0,0-1 0,0 0 0,0 0 0,1 0 0,-1 0 0,0 0 0,3 2 0,9 8 0,1-2 0,0 0 0,0 0 0,2-2 0,-1 1 0,31 10 0,-27-11 0,4 1 0,1-2 0,-1-1 0,1-1 0,1 0 0,47 1 0,-55-5 0,-7 0 0,0 1 0,-1 0 0,1 0 0,0 1 0,-1 1 0,0-1 0,0 1 0,0 1 0,0 0 0,14 11 0,2 5 0,-1 0 0,22 25 0,-30-29 0,-13-13 0,0 1 0,0-1 0,0 1 0,0 0 0,-1 0 0,0 0 0,0 0 0,0 0 0,0 0 0,-1 0 0,0 1 0,0-1 0,0 9 0,-1 7 0,0 0 0,-3 23 0,2-39 0,0-1 0,0 1 0,0-1 0,0 0 0,-1 1 0,1-1 0,-1 0 0,0 0 0,-1 0 0,1 0 0,-1 0 0,0 0 0,0-1 0,-4 5 0,1-2 0,-1-1 0,1 0 0,-1-1 0,0 0 0,0 0 0,0 0 0,-13 4 0,0-2 0,0-1 0,1-1 0,-2-1 0,1 0 0,-36-1 0,-40-1 0,-83-4 0,175 2 0,1 1 0,-1-1 0,0 0 0,0 1 0,1-2 0,-1 1 0,0 0 0,1-1 0,-1 1 0,1-1 0,0 0 0,0 0 0,0-1 0,0 1 0,0-1 0,0 1 0,0-1 0,1 0 0,-1 0 0,1 0 0,0 0 0,0-1 0,0 1 0,1 0 0,-1-1 0,1 1 0,-1-1 0,0-6 0,-1-4 0,2 0 0,-1-1 0,2 1 0,-1-1 0,2 1 0,3-18 0,-3 25 0,1-1 0,1 1 0,-1 1 0,1-1 0,1 0 0,-1 1 0,1 0 0,0-1 0,1 1 0,-1 1 0,1-1 0,0 1 0,1 0 0,10-8 0,-6 4 0,-1 0 0,0-1 0,13-17 0,-17 22 0,0-1 0,-1 1 0,1 0 0,1 1 0,-1-1 0,1 1 0,0 0 0,11-5 0,-9 5 0,-1-1 0,1 0 0,-1 0 0,0-1 0,10-9 0,73-77 0,-24 28 0,-61 57 0,-1 0 0,1 1 0,-1-2 0,0 1 0,0 0 0,-1-1 0,0 1 0,0-1 0,-1 0 0,0 0 0,-1 0 0,1 0 0,-1-10 0,0 10 0,-1 1 0,0-1 0,0 1 0,-1 0 0,0-1 0,0 1 0,-1-1 0,0 1 0,0 0 0,-1 0 0,1 0 0,-2 1 0,1-1 0,-8-11 0,7 14 6,0 0-1,-1 0 1,1 0 0,-1 1-1,0-1 1,0 1 0,0 1-1,0-1 1,-1 1-1,1-1 1,-1 2 0,1-1-1,-1 0 1,-8 0-1,-8 0-230,-1 0-1,-32 3 0,32-1-546,4 1-6054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12:17:28.3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 24575,'1'16'0,"2"1"0,-1-1 0,2 0 0,0 0 0,7 15 0,-3-6 0,73 264 0,-28-94 0,-52-190 0,46 179 0,-40-147 0,-1-1 0,-2 1 0,-2 41 0,-3 47-1365,1-107-5461</inkml:trace>
  <inkml:trace contextRef="#ctx0" brushRef="#br0" timeOffset="2008.8">254 106 24575,'2'63'0,"4"1"0,2-2 0,23 91 0,6-47 0,-14-42 0,-8-25 0,-14-37 0,-1 0 0,1 0 0,0 0 0,0 0 0,0 0 0,0 0 0,0 0 0,1 0 0,-1 0 0,0 0 0,1-1 0,0 1 0,2 2 0,-3-4 0,1 1 0,-1 0 0,0-1 0,0 0 0,0 1 0,0-1 0,1 0 0,-1 0 0,0 1 0,0-1 0,1 0 0,-1 0 0,0 0 0,0-1 0,1 1 0,-1 0 0,0 0 0,2-1 0,5-3 0,-1 0 0,0 0 0,0-1 0,0 0 0,-1 0 0,8-8 0,22-15 0,-34 27 0,54-30 0,1 3 0,1 2 0,114-34 0,-38 18 0,-77 22 0,-47 17-227,-1 1-1,1 0 1,0 0-1,0 1 1,10 0-1,-12 1-6598</inkml:trace>
  <inkml:trace contextRef="#ctx0" brushRef="#br0" timeOffset="3234.51">762 85 24575,'2'24'0,"1"0"0,0-1 0,2 1 0,14 40 0,-8-30 0,6 38 0,-12-39 0,8 48 0,3-2 0,30 88 0,14 60 0,-19-59 0,-20-101 20,13 48-1405,-33-108-5441</inkml:trace>
  <inkml:trace contextRef="#ctx0" brushRef="#br0" timeOffset="4719.25">1780 0 24575,'-4'108'0,"-21"118"0,9-99 0,-2 409 0,18-533 0,-14 177 0,6-107 0,1-31 0,-2-1 0,-2 0 0,-22 57 0,18-55 0,14-40 0,-1 0 0,1 0 0,0 0 0,-1 0 0,1 0 0,-1 0 0,-4 4 0,6-7 0,0 1 0,-1-1 0,1 0 0,0 0 0,0 0 0,0 0 0,0 0 0,-1 1 0,1-1 0,0 0 0,0 0 0,-1 0 0,1 0 0,0 0 0,0 0 0,0 0 0,-1 0 0,1 0 0,0 0 0,0 0 0,-1 0 0,1 0 0,0 0 0,0 0 0,-1 0 0,1 0 0,0 0 0,0 0 0,-1 0 0,1 0 0,0 0 0,0 0 0,0 0 0,-1-1 0,1 1 0,0 0 0,-6-18 0,4-48-1365,3 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0E43-65A1-4352-8828-4E5C797F8C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1</TotalTime>
  <Pages>5</Pages>
  <Words>646</Words>
  <Characters>3448</Characters>
  <Application>Microsoft Office Word</Application>
  <DocSecurity>4</DocSecurity>
  <Lines>155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TRAVIS CHEE</cp:lastModifiedBy>
  <cp:revision>2</cp:revision>
  <dcterms:created xsi:type="dcterms:W3CDTF">2023-08-14T12:23:00Z</dcterms:created>
  <dcterms:modified xsi:type="dcterms:W3CDTF">2023-08-14T12:23:00Z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GrammarlyDocumentId">
    <vt:lpwstr>854d96e9df91bc9374ac053c19b797cac3507e28e65affc03dbc43fde3c6e9e6</vt:lpwstr>
  </property>
</Properties>
</file>